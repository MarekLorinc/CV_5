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7FB8" w14:textId="2CE69DBF" w:rsidR="00FC6B9B" w:rsidRDefault="00FC6B9B" w:rsidP="00FC6B9B">
      <w:pPr>
        <w:pStyle w:val="papertitle"/>
      </w:pPr>
      <w:proofErr w:type="spellStart"/>
      <w:r>
        <w:t>Som</w:t>
      </w:r>
      <w:proofErr w:type="spellEnd"/>
      <w:r>
        <w:t xml:space="preserve"> </w:t>
      </w:r>
      <w:proofErr w:type="spellStart"/>
      <w:r>
        <w:t>hladný</w:t>
      </w:r>
      <w:proofErr w:type="spellEnd"/>
    </w:p>
    <w:p w14:paraId="263E77F6" w14:textId="77777777" w:rsidR="00FC6B9B" w:rsidRPr="00FC6B9B" w:rsidRDefault="00FC6B9B" w:rsidP="00FC6B9B"/>
    <w:p w14:paraId="4AA4F364" w14:textId="351A2AF4" w:rsidR="00FC6B9B" w:rsidRPr="00FC6B9B" w:rsidRDefault="00FC6B9B" w:rsidP="00FC6B9B">
      <w:pPr>
        <w:pStyle w:val="Heading20"/>
      </w:pPr>
      <w:r>
        <w:t>Čo by som si dal</w:t>
      </w:r>
    </w:p>
    <w:p w14:paraId="30F9C46D" w14:textId="39B4C182" w:rsidR="00FC6B9B" w:rsidRDefault="00FC6B9B" w:rsidP="00FC6B9B">
      <w:r>
        <w:t>Nejedol som od obeda. Najradšej by som si dal vyprážaný syr alebo slaninu s cibuľou. Mňaaaaam....</w:t>
      </w:r>
    </w:p>
    <w:p w14:paraId="6670663A" w14:textId="010E9C49" w:rsidR="00FC6B9B" w:rsidRDefault="00FC6B9B" w:rsidP="00FC6B9B"/>
    <w:p w14:paraId="288E4E80" w14:textId="38999B5B" w:rsidR="00FC6B9B" w:rsidRPr="00FC6B9B" w:rsidRDefault="00FC6B9B" w:rsidP="00FC6B9B">
      <w:pPr>
        <w:pStyle w:val="Heading10"/>
        <w:rPr>
          <w:lang w:val="en-GB"/>
        </w:rPr>
      </w:pPr>
      <w:proofErr w:type="spellStart"/>
      <w:r>
        <w:t>Som</w:t>
      </w:r>
      <w:proofErr w:type="spellEnd"/>
      <w:r>
        <w:t xml:space="preserve"> </w:t>
      </w:r>
      <w:proofErr w:type="spellStart"/>
      <w:r>
        <w:t>zaneprázdnený</w:t>
      </w:r>
      <w:proofErr w:type="spellEnd"/>
    </w:p>
    <w:p w14:paraId="77E9B1F8" w14:textId="5B5D74F9" w:rsidR="00FC6B9B" w:rsidRDefault="00FC6B9B" w:rsidP="00FC6B9B"/>
    <w:p w14:paraId="52E51F8B" w14:textId="29679B2E" w:rsidR="00FC6B9B" w:rsidRDefault="00FC6B9B" w:rsidP="00FC6B9B">
      <w:pPr>
        <w:pStyle w:val="Heading20"/>
      </w:pPr>
      <w:r>
        <w:t>Čo s tým?</w:t>
      </w:r>
    </w:p>
    <w:p w14:paraId="06B8F3C7" w14:textId="006CD863" w:rsidR="00FC6B9B" w:rsidRDefault="00FC6B9B" w:rsidP="00FC6B9B"/>
    <w:p w14:paraId="6AB5FF31" w14:textId="195BFF28" w:rsidR="00FC6B9B" w:rsidRPr="00FC6B9B" w:rsidRDefault="00FC6B9B" w:rsidP="00FC6B9B">
      <w:r>
        <w:t>Nič.</w:t>
      </w:r>
    </w:p>
    <w:sectPr w:rsidR="00FC6B9B" w:rsidRPr="00FC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974287730">
    <w:abstractNumId w:val="0"/>
  </w:num>
  <w:num w:numId="2" w16cid:durableId="892279546">
    <w:abstractNumId w:val="1"/>
  </w:num>
  <w:num w:numId="3" w16cid:durableId="662778819">
    <w:abstractNumId w:val="3"/>
  </w:num>
  <w:num w:numId="4" w16cid:durableId="79260600">
    <w:abstractNumId w:val="2"/>
  </w:num>
  <w:num w:numId="5" w16cid:durableId="994067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ECD"/>
    <w:rsid w:val="002E3ECD"/>
    <w:rsid w:val="00532FF5"/>
    <w:rsid w:val="00613A44"/>
    <w:rsid w:val="00FC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6646"/>
  <w15:chartTrackingRefBased/>
  <w15:docId w15:val="{68A47AF6-7C74-443E-ADA8-52E40E7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9B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0">
    <w:name w:val="heading 1"/>
    <w:basedOn w:val="Normal"/>
    <w:next w:val="p1a"/>
    <w:link w:val="Heading1Char"/>
    <w:unhideWhenUsed/>
    <w:qFormat/>
    <w:rsid w:val="00FC6B9B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unhideWhenUsed/>
    <w:qFormat/>
    <w:rsid w:val="00FC6B9B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C6B9B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FC6B9B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FC6B9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C6B9B"/>
  </w:style>
  <w:style w:type="paragraph" w:styleId="Title">
    <w:name w:val="Title"/>
    <w:basedOn w:val="Normal"/>
    <w:next w:val="Normal"/>
    <w:link w:val="TitleChar"/>
    <w:uiPriority w:val="10"/>
    <w:qFormat/>
    <w:rsid w:val="00FC6B9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9B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1Char">
    <w:name w:val="Heading 1 Char"/>
    <w:basedOn w:val="DefaultParagraphFont"/>
    <w:link w:val="Heading10"/>
    <w:rsid w:val="00FC6B9B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0"/>
    <w:rsid w:val="00FC6B9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C6B9B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C6B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al"/>
    <w:rsid w:val="00FC6B9B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FC6B9B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FC6B9B"/>
    <w:pPr>
      <w:numPr>
        <w:numId w:val="3"/>
      </w:numPr>
    </w:pPr>
  </w:style>
  <w:style w:type="paragraph" w:customStyle="1" w:styleId="author">
    <w:name w:val="author"/>
    <w:basedOn w:val="Normal"/>
    <w:next w:val="address"/>
    <w:rsid w:val="00FC6B9B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FC6B9B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rsid w:val="00FC6B9B"/>
    <w:pPr>
      <w:numPr>
        <w:numId w:val="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FC6B9B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FC6B9B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FC6B9B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FC6B9B"/>
    <w:rPr>
      <w:position w:val="0"/>
      <w:vertAlign w:val="superscript"/>
    </w:rPr>
  </w:style>
  <w:style w:type="paragraph" w:styleId="Footer">
    <w:name w:val="footer"/>
    <w:basedOn w:val="Normal"/>
    <w:link w:val="FooterChar"/>
    <w:unhideWhenUsed/>
    <w:rsid w:val="00FC6B9B"/>
  </w:style>
  <w:style w:type="character" w:customStyle="1" w:styleId="FooterChar">
    <w:name w:val="Footer Char"/>
    <w:basedOn w:val="DefaultParagraphFont"/>
    <w:link w:val="Footer"/>
    <w:rsid w:val="00FC6B9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al"/>
    <w:next w:val="p1a"/>
    <w:qFormat/>
    <w:rsid w:val="00FC6B9B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FC6B9B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FC6B9B"/>
    <w:rPr>
      <w:b/>
    </w:rPr>
  </w:style>
  <w:style w:type="character" w:customStyle="1" w:styleId="heading40">
    <w:name w:val="heading4"/>
    <w:basedOn w:val="DefaultParagraphFont"/>
    <w:rsid w:val="00FC6B9B"/>
    <w:rPr>
      <w:i/>
    </w:rPr>
  </w:style>
  <w:style w:type="numbering" w:customStyle="1" w:styleId="headings">
    <w:name w:val="headings"/>
    <w:basedOn w:val="arabnumitem"/>
    <w:rsid w:val="00FC6B9B"/>
    <w:pPr>
      <w:numPr>
        <w:numId w:val="4"/>
      </w:numPr>
    </w:pPr>
  </w:style>
  <w:style w:type="character" w:styleId="Hyperlink">
    <w:name w:val="Hyperlink"/>
    <w:basedOn w:val="DefaultParagraphFont"/>
    <w:semiHidden/>
    <w:unhideWhenUsed/>
    <w:rsid w:val="00FC6B9B"/>
    <w:rPr>
      <w:color w:val="auto"/>
      <w:u w:val="none"/>
    </w:rPr>
  </w:style>
  <w:style w:type="paragraph" w:customStyle="1" w:styleId="image">
    <w:name w:val="image"/>
    <w:basedOn w:val="Normal"/>
    <w:next w:val="Normal"/>
    <w:rsid w:val="00FC6B9B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FC6B9B"/>
    <w:pPr>
      <w:numPr>
        <w:numId w:val="1"/>
      </w:numPr>
    </w:pPr>
  </w:style>
  <w:style w:type="numbering" w:customStyle="1" w:styleId="itemization2">
    <w:name w:val="itemization2"/>
    <w:basedOn w:val="NoList"/>
    <w:rsid w:val="00FC6B9B"/>
    <w:pPr>
      <w:numPr>
        <w:numId w:val="2"/>
      </w:numPr>
    </w:pPr>
  </w:style>
  <w:style w:type="paragraph" w:customStyle="1" w:styleId="keywords">
    <w:name w:val="keywords"/>
    <w:basedOn w:val="abstract"/>
    <w:next w:val="heading1"/>
    <w:rsid w:val="00FC6B9B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FC6B9B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C6B9B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numitem">
    <w:name w:val="numitem"/>
    <w:basedOn w:val="Normal"/>
    <w:rsid w:val="00FC6B9B"/>
    <w:pPr>
      <w:numPr>
        <w:numId w:val="3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FC6B9B"/>
    <w:pPr>
      <w:ind w:firstLine="0"/>
    </w:pPr>
  </w:style>
  <w:style w:type="paragraph" w:customStyle="1" w:styleId="programcode">
    <w:name w:val="programcode"/>
    <w:basedOn w:val="Normal"/>
    <w:rsid w:val="00FC6B9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6B9B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FC6B9B"/>
    <w:pPr>
      <w:numPr>
        <w:numId w:val="5"/>
      </w:numPr>
    </w:pPr>
  </w:style>
  <w:style w:type="paragraph" w:customStyle="1" w:styleId="runninghead-left">
    <w:name w:val="running head - left"/>
    <w:basedOn w:val="Normal"/>
    <w:rsid w:val="00FC6B9B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FC6B9B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FC6B9B"/>
    <w:rPr>
      <w:sz w:val="18"/>
    </w:rPr>
  </w:style>
  <w:style w:type="paragraph" w:customStyle="1" w:styleId="papertitle">
    <w:name w:val="papertitle"/>
    <w:basedOn w:val="Normal"/>
    <w:next w:val="author"/>
    <w:rsid w:val="00FC6B9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FC6B9B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FC6B9B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FC6B9B"/>
    <w:rPr>
      <w:rFonts w:ascii="Courier" w:hAnsi="Courier"/>
      <w:noProof/>
    </w:rPr>
  </w:style>
  <w:style w:type="character" w:customStyle="1" w:styleId="ORCID">
    <w:name w:val="ORCID"/>
    <w:basedOn w:val="DefaultParagraphFont"/>
    <w:rsid w:val="00FC6B9B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FC6B9B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FC6B9B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FC6B9B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FC6B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C6B9B"/>
    <w:rPr>
      <w:rFonts w:ascii="Tahoma" w:eastAsia="Times New Roman" w:hAnsi="Tahoma" w:cs="Tahoma"/>
      <w:sz w:val="16"/>
      <w:szCs w:val="16"/>
      <w:lang w:val="en-US"/>
    </w:rPr>
  </w:style>
  <w:style w:type="paragraph" w:customStyle="1" w:styleId="papertitlw">
    <w:name w:val="paper titlw"/>
    <w:basedOn w:val="papertitle"/>
    <w:qFormat/>
    <w:rsid w:val="00FC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itsrc_paper-WORD\iitsrc_paper-WOR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14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Lörinc</dc:creator>
  <cp:keywords/>
  <dc:description/>
  <cp:lastModifiedBy>Marek Lörinc</cp:lastModifiedBy>
  <cp:revision>2</cp:revision>
  <dcterms:created xsi:type="dcterms:W3CDTF">2022-10-18T16:25:00Z</dcterms:created>
  <dcterms:modified xsi:type="dcterms:W3CDTF">2022-10-18T16:43:00Z</dcterms:modified>
</cp:coreProperties>
</file>